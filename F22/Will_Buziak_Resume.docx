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1635" w14:textId="23D07F73" w:rsidR="00C067C5" w:rsidRPr="00CE7BCF" w:rsidRDefault="00030734" w:rsidP="00AB362B">
      <w:pPr>
        <w:jc w:val="center"/>
        <w:rPr>
          <w:rFonts w:ascii="Adobe Myungjo Std M" w:eastAsia="Adobe Myungjo Std M" w:hAnsi="Adobe Myungjo Std M"/>
          <w:b/>
          <w:bCs/>
          <w:sz w:val="48"/>
          <w:szCs w:val="48"/>
        </w:rPr>
      </w:pPr>
      <w:r w:rsidRPr="00CE7BCF">
        <w:rPr>
          <w:rFonts w:ascii="Adobe Myungjo Std M" w:eastAsia="Adobe Myungjo Std M" w:hAnsi="Adobe Myungjo Std M"/>
          <w:b/>
          <w:bCs/>
          <w:sz w:val="48"/>
          <w:szCs w:val="48"/>
        </w:rPr>
        <w:t>Will Buziak</w:t>
      </w:r>
    </w:p>
    <w:tbl>
      <w:tblPr>
        <w:tblStyle w:val="ResumeTable"/>
        <w:tblW w:w="5022" w:type="pct"/>
        <w:tblCellMar>
          <w:left w:w="1656" w:type="dxa"/>
        </w:tblCellMar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10848"/>
      </w:tblGrid>
      <w:tr w:rsidR="00260D3F" w:rsidRPr="00CE7BCF" w14:paraId="23089A66" w14:textId="77777777" w:rsidTr="00CE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DE2DB6D" w14:textId="679390F4" w:rsidR="00CB6772" w:rsidRPr="00CE7BCF" w:rsidRDefault="00030734" w:rsidP="00AB362B">
            <w:pPr>
              <w:pStyle w:val="ContactInfo"/>
              <w:jc w:val="center"/>
              <w:rPr>
                <w:rFonts w:ascii="Adobe Myungjo Std M" w:eastAsia="Adobe Myungjo Std M" w:hAnsi="Adobe Myungjo Std M"/>
              </w:rPr>
            </w:pPr>
            <w:r w:rsidRPr="00AB362B">
              <w:rPr>
                <w:rFonts w:ascii="Adobe Myungjo Std M" w:eastAsia="Adobe Myungjo Std M" w:hAnsi="Adobe Myungjo Std M"/>
                <w:sz w:val="20"/>
                <w:szCs w:val="20"/>
              </w:rPr>
              <w:t>willbuziak@gmail.com</w:t>
            </w:r>
            <w:r w:rsidR="00BF77BD" w:rsidRPr="00AB362B">
              <w:rPr>
                <w:rFonts w:ascii="Adobe Myungjo Std M" w:eastAsia="Adobe Myungjo Std M" w:hAnsi="Adobe Myungjo Std M"/>
                <w:sz w:val="20"/>
                <w:szCs w:val="20"/>
              </w:rPr>
              <w:t xml:space="preserve"> </w:t>
            </w:r>
            <w:r w:rsidR="007559B1" w:rsidRPr="00AB362B">
              <w:rPr>
                <w:rFonts w:ascii="Adobe Myungjo Std M" w:eastAsia="Adobe Myungjo Std M" w:hAnsi="Adobe Myungjo Std M"/>
                <w:sz w:val="20"/>
                <w:szCs w:val="20"/>
              </w:rPr>
              <w:t xml:space="preserve">| </w:t>
            </w:r>
            <w:r w:rsidRPr="00AB362B">
              <w:rPr>
                <w:rFonts w:ascii="Adobe Myungjo Std M" w:eastAsia="Adobe Myungjo Std M" w:hAnsi="Adobe Myungjo Std M"/>
                <w:sz w:val="18"/>
                <w:szCs w:val="18"/>
              </w:rPr>
              <w:t>808-342-0160</w:t>
            </w:r>
            <w:r w:rsidR="0096554D" w:rsidRPr="00AB362B">
              <w:rPr>
                <w:rFonts w:ascii="Adobe Myungjo Std M" w:eastAsia="Adobe Myungjo Std M" w:hAnsi="Adobe Myungjo Std M"/>
                <w:sz w:val="18"/>
                <w:szCs w:val="18"/>
              </w:rPr>
              <w:t xml:space="preserve"> </w:t>
            </w:r>
            <w:r w:rsidR="00CB6772" w:rsidRPr="00AB362B">
              <w:rPr>
                <w:rFonts w:ascii="Adobe Myungjo Std M" w:eastAsia="Adobe Myungjo Std M" w:hAnsi="Adobe Myungjo Std M"/>
                <w:sz w:val="20"/>
                <w:szCs w:val="20"/>
              </w:rPr>
              <w:t>|</w:t>
            </w:r>
            <w:r w:rsidR="0096554D" w:rsidRPr="00AB362B">
              <w:rPr>
                <w:rFonts w:ascii="Adobe Myungjo Std M" w:eastAsia="Adobe Myungjo Std M" w:hAnsi="Adobe Myungjo Std M"/>
                <w:sz w:val="20"/>
                <w:szCs w:val="20"/>
              </w:rPr>
              <w:t xml:space="preserve"> </w:t>
            </w:r>
            <w:r w:rsidRPr="00AB362B">
              <w:rPr>
                <w:rFonts w:ascii="Adobe Myungjo Std M" w:eastAsia="Adobe Myungjo Std M" w:hAnsi="Adobe Myungjo Std M"/>
                <w:sz w:val="18"/>
                <w:szCs w:val="18"/>
              </w:rPr>
              <w:t>223 Highwood Court</w:t>
            </w:r>
            <w:r w:rsidR="00CE7BCF" w:rsidRPr="00AB362B">
              <w:rPr>
                <w:rFonts w:ascii="Adobe Myungjo Std M" w:eastAsia="Adobe Myungjo Std M" w:hAnsi="Adobe Myungjo Std M"/>
                <w:sz w:val="18"/>
                <w:szCs w:val="18"/>
              </w:rPr>
              <w:t xml:space="preserve">, </w:t>
            </w:r>
            <w:r w:rsidR="00AB362B" w:rsidRPr="00AB362B">
              <w:rPr>
                <w:rFonts w:ascii="Adobe Myungjo Std M" w:eastAsia="Adobe Myungjo Std M" w:hAnsi="Adobe Myungjo Std M"/>
                <w:sz w:val="18"/>
                <w:szCs w:val="18"/>
              </w:rPr>
              <w:t>Knoxville, TN, 37916</w:t>
            </w:r>
          </w:p>
        </w:tc>
      </w:tr>
    </w:tbl>
    <w:p w14:paraId="1C17FE91" w14:textId="73395D6A" w:rsidR="00C067C5" w:rsidRPr="00CE7BCF" w:rsidRDefault="00030734" w:rsidP="0096554D">
      <w:pPr>
        <w:pStyle w:val="Heading1"/>
        <w:rPr>
          <w:rFonts w:ascii="Adobe Myungjo Std M" w:eastAsia="Adobe Myungjo Std M" w:hAnsi="Adobe Myungjo Std M"/>
        </w:rPr>
      </w:pPr>
      <w:r w:rsidRPr="00CE7BCF">
        <w:rPr>
          <w:rFonts w:ascii="Adobe Myungjo Std M" w:eastAsia="Adobe Myungjo Std M" w:hAnsi="Adobe Myungjo Std M"/>
        </w:rPr>
        <w:t>Objective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0800"/>
      </w:tblGrid>
      <w:tr w:rsidR="00260D3F" w:rsidRPr="00CE7BCF" w14:paraId="5E0DC241" w14:textId="77777777" w:rsidTr="00CE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5F8DCD67" w14:textId="63DBFE9B" w:rsidR="00355863" w:rsidRPr="00355863" w:rsidRDefault="00B64D4B" w:rsidP="0096554D">
            <w:pPr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 xml:space="preserve"> </w:t>
            </w:r>
            <w:r w:rsidR="00AB362B">
              <w:rPr>
                <w:rFonts w:ascii="Adobe Myungjo Std M" w:eastAsia="Adobe Myungjo Std M" w:hAnsi="Adobe Myungjo Std M"/>
              </w:rPr>
              <w:t>Utilize and develop</w:t>
            </w:r>
            <w:r w:rsidR="00672DA7">
              <w:rPr>
                <w:rFonts w:ascii="Adobe Myungjo Std M" w:eastAsia="Adobe Myungjo Std M" w:hAnsi="Adobe Myungjo Std M"/>
              </w:rPr>
              <w:t xml:space="preserve"> </w:t>
            </w:r>
            <w:r w:rsidR="00AB362B">
              <w:rPr>
                <w:rFonts w:ascii="Adobe Myungjo Std M" w:eastAsia="Adobe Myungjo Std M" w:hAnsi="Adobe Myungjo Std M"/>
              </w:rPr>
              <w:t>cutting edge</w:t>
            </w:r>
            <w:r w:rsidR="00672DA7">
              <w:rPr>
                <w:rFonts w:ascii="Adobe Myungjo Std M" w:eastAsia="Adobe Myungjo Std M" w:hAnsi="Adobe Myungjo Std M"/>
              </w:rPr>
              <w:t xml:space="preserve"> tools in intuitive ways to solve modern problems</w:t>
            </w:r>
            <w:r w:rsidR="00355863">
              <w:rPr>
                <w:rFonts w:ascii="Adobe Myungjo Std M" w:eastAsia="Adobe Myungjo Std M" w:hAnsi="Adobe Myungjo Std M"/>
              </w:rPr>
              <w:t>.</w:t>
            </w:r>
          </w:p>
        </w:tc>
      </w:tr>
    </w:tbl>
    <w:p w14:paraId="50E22FA6" w14:textId="77777777" w:rsidR="00843164" w:rsidRPr="00CE7BCF" w:rsidRDefault="00000000" w:rsidP="0096554D">
      <w:pPr>
        <w:pStyle w:val="Heading1"/>
        <w:rPr>
          <w:rFonts w:ascii="Adobe Myungjo Std M" w:eastAsia="Adobe Myungjo Std M" w:hAnsi="Adobe Myungjo Std M"/>
        </w:rPr>
      </w:pPr>
      <w:sdt>
        <w:sdtPr>
          <w:rPr>
            <w:rFonts w:ascii="Adobe Myungjo Std M" w:eastAsia="Adobe Myungjo Std M" w:hAnsi="Adobe Myungjo Std M"/>
          </w:rPr>
          <w:alias w:val="Experience heading:"/>
          <w:tag w:val="Experience heading:"/>
          <w:id w:val="899876606"/>
          <w:placeholder>
            <w:docPart w:val="DFD7A878BB3B45BABBF743A65F1EDF84"/>
          </w:placeholder>
          <w:temporary/>
          <w:showingPlcHdr/>
          <w15:appearance w15:val="hidden"/>
        </w:sdtPr>
        <w:sdtContent>
          <w:r w:rsidR="00843164" w:rsidRPr="00CE7BCF">
            <w:rPr>
              <w:rFonts w:ascii="Adobe Myungjo Std M" w:eastAsia="Adobe Myungjo Std M" w:hAnsi="Adobe Myungjo Std M"/>
            </w:rPr>
            <w:t>Experience</w:t>
          </w:r>
        </w:sdtContent>
      </w:sdt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711"/>
        <w:gridCol w:w="9089"/>
      </w:tblGrid>
      <w:tr w:rsidR="00030734" w:rsidRPr="00CE7BCF" w14:paraId="559D441B" w14:textId="77777777" w:rsidTr="00CF7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2" w:type="pct"/>
            <w:tcBorders>
              <w:top w:val="double" w:sz="2" w:space="0" w:color="595959" w:themeColor="text1" w:themeTint="A6"/>
            </w:tcBorders>
          </w:tcPr>
          <w:p w14:paraId="104ACCB3" w14:textId="7AA4E5E1" w:rsidR="00030734" w:rsidRPr="00CE7BCF" w:rsidRDefault="00030734" w:rsidP="00030734">
            <w:pPr>
              <w:pStyle w:val="Date"/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</w:rPr>
              <w:t>August 2022-Present</w:t>
            </w:r>
          </w:p>
        </w:tc>
        <w:tc>
          <w:tcPr>
            <w:tcW w:w="4208" w:type="pct"/>
            <w:tcBorders>
              <w:top w:val="double" w:sz="2" w:space="0" w:color="595959" w:themeColor="text1" w:themeTint="A6"/>
            </w:tcBorders>
          </w:tcPr>
          <w:p w14:paraId="4A4A206C" w14:textId="77777777" w:rsidR="00030734" w:rsidRPr="00CE7BCF" w:rsidRDefault="00030734" w:rsidP="00030734">
            <w:pPr>
              <w:rPr>
                <w:rFonts w:ascii="Adobe Myungjo Std M" w:eastAsia="Adobe Myungjo Std M" w:hAnsi="Adobe Myungjo Std M"/>
                <w:sz w:val="28"/>
                <w:szCs w:val="28"/>
              </w:rPr>
            </w:pPr>
            <w:r w:rsidRPr="00CE7BCF">
              <w:rPr>
                <w:rFonts w:ascii="Adobe Myungjo Std M" w:eastAsia="Adobe Myungjo Std M" w:hAnsi="Adobe Myungjo Std M"/>
                <w:sz w:val="28"/>
                <w:szCs w:val="28"/>
              </w:rPr>
              <w:t>University of Tennessee, Knoxville</w:t>
            </w:r>
          </w:p>
          <w:p w14:paraId="3BDD2992" w14:textId="6CB4F02C" w:rsidR="00030734" w:rsidRPr="00CE7BCF" w:rsidRDefault="00030734" w:rsidP="00030734">
            <w:pPr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CE7BCF">
              <w:rPr>
                <w:rFonts w:ascii="Adobe Myungjo Std M" w:eastAsia="Adobe Myungjo Std M" w:hAnsi="Adobe Myungjo Std M"/>
                <w:sz w:val="24"/>
                <w:szCs w:val="24"/>
              </w:rPr>
              <w:t>Assist PhD candidates in CFD modeling of two-phase flow for hydrogen electrolyser research applications</w:t>
            </w:r>
          </w:p>
          <w:p w14:paraId="0BF87496" w14:textId="0E786C16" w:rsidR="00030734" w:rsidRPr="00CE7BCF" w:rsidRDefault="00030734" w:rsidP="00030734">
            <w:pPr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CE7BCF">
              <w:rPr>
                <w:rFonts w:ascii="Adobe Myungjo Std M" w:eastAsia="Adobe Myungjo Std M" w:hAnsi="Adobe Myungjo Std M"/>
                <w:sz w:val="24"/>
                <w:szCs w:val="24"/>
              </w:rPr>
              <w:t>Design a user interface for energy storage and power delivery requirements for battery powered vehicles.</w:t>
            </w:r>
          </w:p>
        </w:tc>
      </w:tr>
      <w:tr w:rsidR="00843164" w:rsidRPr="00CE7BCF" w14:paraId="02835EE9" w14:textId="77777777" w:rsidTr="00CF7A11">
        <w:trPr>
          <w:trHeight w:val="3141"/>
        </w:trPr>
        <w:tc>
          <w:tcPr>
            <w:tcW w:w="792" w:type="pct"/>
          </w:tcPr>
          <w:p w14:paraId="2F815B79" w14:textId="77777777" w:rsidR="00843164" w:rsidRPr="00CE7BCF" w:rsidRDefault="00030734" w:rsidP="00843164">
            <w:pPr>
              <w:pStyle w:val="Date"/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</w:rPr>
              <w:t>October 2022-Present</w:t>
            </w:r>
          </w:p>
          <w:p w14:paraId="2CFE7B70" w14:textId="39D23EA5" w:rsidR="00672DA7" w:rsidRDefault="00672DA7" w:rsidP="00030734">
            <w:pPr>
              <w:rPr>
                <w:rFonts w:ascii="Adobe Myungjo Std M" w:eastAsia="Adobe Myungjo Std M" w:hAnsi="Adobe Myungjo Std M"/>
                <w:sz w:val="14"/>
                <w:szCs w:val="14"/>
              </w:rPr>
            </w:pPr>
          </w:p>
          <w:p w14:paraId="51BA1A4E" w14:textId="77777777" w:rsidR="00672DA7" w:rsidRPr="00672DA7" w:rsidRDefault="00672DA7" w:rsidP="00030734">
            <w:pPr>
              <w:rPr>
                <w:rFonts w:ascii="Adobe Myungjo Std M" w:eastAsia="Adobe Myungjo Std M" w:hAnsi="Adobe Myungjo Std M"/>
                <w:sz w:val="14"/>
                <w:szCs w:val="14"/>
              </w:rPr>
            </w:pPr>
          </w:p>
          <w:p w14:paraId="4F5E4092" w14:textId="77777777" w:rsidR="00030734" w:rsidRPr="00CE7BCF" w:rsidRDefault="00030734" w:rsidP="00030734">
            <w:pPr>
              <w:rPr>
                <w:rFonts w:ascii="Adobe Myungjo Std M" w:eastAsia="Adobe Myungjo Std M" w:hAnsi="Adobe Myungjo Std M"/>
              </w:rPr>
            </w:pPr>
          </w:p>
          <w:p w14:paraId="0D4AA0B2" w14:textId="62AECBCF" w:rsidR="00030734" w:rsidRPr="00CE7BCF" w:rsidRDefault="00030734" w:rsidP="00030734">
            <w:pPr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</w:rPr>
              <w:t>May 2022-</w:t>
            </w:r>
            <w:r w:rsidR="00CE7BCF" w:rsidRPr="00CE7BCF">
              <w:rPr>
                <w:rFonts w:ascii="Adobe Myungjo Std M" w:eastAsia="Adobe Myungjo Std M" w:hAnsi="Adobe Myungjo Std M"/>
              </w:rPr>
              <w:t>August 2022</w:t>
            </w:r>
          </w:p>
        </w:tc>
        <w:tc>
          <w:tcPr>
            <w:tcW w:w="4208" w:type="pct"/>
          </w:tcPr>
          <w:p w14:paraId="03037AD3" w14:textId="42C5F500" w:rsidR="00843164" w:rsidRPr="00CE7BCF" w:rsidRDefault="00030734" w:rsidP="0096554D">
            <w:pPr>
              <w:rPr>
                <w:rFonts w:ascii="Adobe Myungjo Std M" w:eastAsia="Adobe Myungjo Std M" w:hAnsi="Adobe Myungjo Std M"/>
                <w:sz w:val="28"/>
                <w:szCs w:val="28"/>
              </w:rPr>
            </w:pPr>
            <w:r w:rsidRPr="00CE7BCF">
              <w:rPr>
                <w:rFonts w:ascii="Adobe Myungjo Std M" w:eastAsia="Adobe Myungjo Std M" w:hAnsi="Adobe Myungjo Std M"/>
                <w:sz w:val="28"/>
                <w:szCs w:val="28"/>
              </w:rPr>
              <w:t>Eck-Lectric Solar</w:t>
            </w:r>
          </w:p>
          <w:p w14:paraId="2A23DE21" w14:textId="38CFCFD4" w:rsidR="00030734" w:rsidRDefault="00030734" w:rsidP="00030734">
            <w:pPr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CE7BCF">
              <w:rPr>
                <w:rFonts w:ascii="Adobe Myungjo Std M" w:eastAsia="Adobe Myungjo Std M" w:hAnsi="Adobe Myungjo Std M"/>
                <w:sz w:val="24"/>
                <w:szCs w:val="24"/>
              </w:rPr>
              <w:t>Design, Develop, &amp; Research solar thermal and photovoltaic processes for a solar power start-up company</w:t>
            </w:r>
          </w:p>
          <w:p w14:paraId="1764DCDF" w14:textId="77777777" w:rsidR="00672DA7" w:rsidRPr="00CE7BCF" w:rsidRDefault="00672DA7" w:rsidP="00030734">
            <w:pPr>
              <w:rPr>
                <w:rFonts w:ascii="Adobe Myungjo Std M" w:eastAsia="Adobe Myungjo Std M" w:hAnsi="Adobe Myungjo Std M"/>
                <w:sz w:val="24"/>
                <w:szCs w:val="24"/>
              </w:rPr>
            </w:pPr>
          </w:p>
          <w:p w14:paraId="3E7AA257" w14:textId="77777777" w:rsidR="00CE7BCF" w:rsidRPr="00CE7BCF" w:rsidRDefault="00CE7BCF" w:rsidP="007559B1">
            <w:pPr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  <w:sz w:val="28"/>
                <w:szCs w:val="28"/>
              </w:rPr>
              <w:t>Shaw Ind.</w:t>
            </w:r>
          </w:p>
          <w:p w14:paraId="378B9FEF" w14:textId="3CD73C5E" w:rsidR="00CE7BCF" w:rsidRPr="00CE7BCF" w:rsidRDefault="00CE7BCF" w:rsidP="007559B1">
            <w:pPr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</w:rPr>
              <w:t>Manufacturing Engineering Co-op working process improvement and waste reduction projects</w:t>
            </w:r>
          </w:p>
        </w:tc>
      </w:tr>
    </w:tbl>
    <w:p w14:paraId="04DCB4EA" w14:textId="5835965E" w:rsidR="007559B1" w:rsidRPr="00CE7BCF" w:rsidRDefault="00CE7BCF" w:rsidP="0096554D">
      <w:pPr>
        <w:pStyle w:val="Heading1"/>
        <w:rPr>
          <w:rFonts w:ascii="Adobe Myungjo Std M" w:eastAsia="Adobe Myungjo Std M" w:hAnsi="Adobe Myungjo Std M"/>
        </w:rPr>
      </w:pPr>
      <w:r w:rsidRPr="00CE7BCF">
        <w:rPr>
          <w:rFonts w:ascii="Adobe Myungjo Std M" w:eastAsia="Adobe Myungjo Std M" w:hAnsi="Adobe Myungjo Std M"/>
        </w:rPr>
        <w:t>Education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0800"/>
      </w:tblGrid>
      <w:tr w:rsidR="007559B1" w:rsidRPr="00CE7BCF" w14:paraId="55F6A848" w14:textId="77777777" w:rsidTr="0002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6730CB5D" w14:textId="7386D730" w:rsidR="007559B1" w:rsidRPr="00355863" w:rsidRDefault="00CE7BCF" w:rsidP="0002281F">
            <w:pPr>
              <w:pStyle w:val="ContactInfo"/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355863">
              <w:rPr>
                <w:rFonts w:ascii="Adobe Myungjo Std M" w:eastAsia="Adobe Myungjo Std M" w:hAnsi="Adobe Myungjo Std M"/>
                <w:sz w:val="24"/>
                <w:szCs w:val="24"/>
              </w:rPr>
              <w:t>University of Tennessee, Knoxville</w:t>
            </w:r>
            <w:r w:rsidR="00355863" w:rsidRPr="00355863">
              <w:rPr>
                <w:rFonts w:ascii="Adobe Myungjo Std M" w:eastAsia="Adobe Myungjo Std M" w:hAnsi="Adobe Myungjo Std M"/>
                <w:sz w:val="24"/>
                <w:szCs w:val="24"/>
              </w:rPr>
              <w:t xml:space="preserve">          </w:t>
            </w:r>
            <w:r w:rsidR="00355863">
              <w:rPr>
                <w:rFonts w:ascii="Adobe Myungjo Std M" w:eastAsia="Adobe Myungjo Std M" w:hAnsi="Adobe Myungjo Std M"/>
                <w:sz w:val="24"/>
                <w:szCs w:val="24"/>
              </w:rPr>
              <w:t xml:space="preserve">     Expected Graduation:</w:t>
            </w:r>
          </w:p>
        </w:tc>
      </w:tr>
      <w:tr w:rsidR="007559B1" w:rsidRPr="00CE7BCF" w14:paraId="65D8455E" w14:textId="77777777" w:rsidTr="00CE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tblHeader/>
        </w:trPr>
        <w:tc>
          <w:tcPr>
            <w:tcW w:w="5000" w:type="pct"/>
          </w:tcPr>
          <w:p w14:paraId="72A2AD1E" w14:textId="3C2A0C32" w:rsidR="007559B1" w:rsidRPr="00355863" w:rsidRDefault="00CE7BCF" w:rsidP="0096554D">
            <w:pPr>
              <w:rPr>
                <w:rFonts w:ascii="Adobe Myungjo Std M" w:eastAsia="Adobe Myungjo Std M" w:hAnsi="Adobe Myungjo Std M"/>
                <w:b/>
                <w:caps/>
                <w:sz w:val="24"/>
                <w:szCs w:val="24"/>
              </w:rPr>
            </w:pPr>
            <w:r w:rsidRPr="00355863">
              <w:rPr>
                <w:rFonts w:ascii="Adobe Myungjo Std M" w:eastAsia="Adobe Myungjo Std M" w:hAnsi="Adobe Myungjo Std M"/>
                <w:sz w:val="24"/>
                <w:szCs w:val="24"/>
              </w:rPr>
              <w:t>B.Sc. Mechanical Engineering</w:t>
            </w:r>
            <w:r w:rsidR="00355863">
              <w:rPr>
                <w:rFonts w:ascii="Adobe Myungjo Std M" w:eastAsia="Adobe Myungjo Std M" w:hAnsi="Adobe Myungjo Std M"/>
                <w:sz w:val="24"/>
                <w:szCs w:val="24"/>
              </w:rPr>
              <w:t xml:space="preserve">                        May 2024</w:t>
            </w:r>
          </w:p>
        </w:tc>
      </w:tr>
    </w:tbl>
    <w:p w14:paraId="34EA0F86" w14:textId="71596B5B" w:rsidR="00126049" w:rsidRPr="00CE7BCF" w:rsidRDefault="00CE7BCF" w:rsidP="0096554D">
      <w:pPr>
        <w:pStyle w:val="Heading1"/>
        <w:rPr>
          <w:rFonts w:ascii="Adobe Myungjo Std M" w:eastAsia="Adobe Myungjo Std M" w:hAnsi="Adobe Myungjo Std M"/>
        </w:rPr>
      </w:pPr>
      <w:r w:rsidRPr="00CE7BCF">
        <w:rPr>
          <w:rFonts w:ascii="Adobe Myungjo Std M" w:eastAsia="Adobe Myungjo Std M" w:hAnsi="Adobe Myungjo Std M"/>
        </w:rPr>
        <w:t>Skills</w:t>
      </w:r>
    </w:p>
    <w:tbl>
      <w:tblPr>
        <w:tblStyle w:val="ResumeTable"/>
        <w:tblW w:w="5000" w:type="pct"/>
        <w:tblBorders>
          <w:top w:val="double" w:sz="2" w:space="0" w:color="595959" w:themeColor="text1" w:themeTint="A6"/>
        </w:tblBorders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5400"/>
        <w:gridCol w:w="5400"/>
      </w:tblGrid>
      <w:tr w:rsidR="007559B1" w:rsidRPr="00CE7BCF" w14:paraId="2D6D6655" w14:textId="77777777" w:rsidTr="00CE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5"/>
          <w:tblHeader/>
        </w:trPr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B588A0" w14:textId="77777777" w:rsidR="007559B1" w:rsidRPr="00CE7BCF" w:rsidRDefault="00CE7BCF" w:rsidP="00CE7BCF">
            <w:pPr>
              <w:pStyle w:val="ListBullet"/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</w:rPr>
              <w:t>C/C++</w:t>
            </w:r>
          </w:p>
          <w:p w14:paraId="15E287FB" w14:textId="77777777" w:rsidR="00CE7BCF" w:rsidRPr="00CE7BCF" w:rsidRDefault="00CE7BCF" w:rsidP="00CE7BCF">
            <w:pPr>
              <w:pStyle w:val="ListBullet"/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</w:rPr>
              <w:t>Python</w:t>
            </w:r>
          </w:p>
          <w:p w14:paraId="50D268FE" w14:textId="77777777" w:rsidR="00CE7BCF" w:rsidRPr="00CE7BCF" w:rsidRDefault="00CE7BCF" w:rsidP="00CE7BCF">
            <w:pPr>
              <w:pStyle w:val="ListBullet"/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</w:rPr>
              <w:t xml:space="preserve"> Java</w:t>
            </w:r>
          </w:p>
          <w:p w14:paraId="406F22C0" w14:textId="77777777" w:rsidR="00CE7BCF" w:rsidRPr="00CE7BCF" w:rsidRDefault="00CE7BCF" w:rsidP="00CE7BCF">
            <w:pPr>
              <w:pStyle w:val="ListBullet"/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</w:rPr>
              <w:t>Linux systems</w:t>
            </w:r>
          </w:p>
          <w:p w14:paraId="55C81DD5" w14:textId="0BD64238" w:rsidR="00CE7BCF" w:rsidRPr="00CE7BCF" w:rsidRDefault="00CE7BCF" w:rsidP="00CE7BCF">
            <w:pPr>
              <w:pStyle w:val="ListBullet"/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</w:rPr>
              <w:t>MATLAB</w:t>
            </w:r>
          </w:p>
        </w:tc>
        <w:tc>
          <w:tcPr>
            <w:tcW w:w="25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D75263C" w14:textId="35A59DF3" w:rsidR="007559B1" w:rsidRPr="00CE7BCF" w:rsidRDefault="00CE7BCF" w:rsidP="00CE7BCF">
            <w:pPr>
              <w:pStyle w:val="ListBullet"/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</w:rPr>
              <w:t>S</w:t>
            </w:r>
            <w:r w:rsidR="00F26846">
              <w:rPr>
                <w:rFonts w:ascii="Adobe Myungjo Std M" w:eastAsia="Adobe Myungjo Std M" w:hAnsi="Adobe Myungjo Std M"/>
              </w:rPr>
              <w:t>olidWorks</w:t>
            </w:r>
          </w:p>
          <w:p w14:paraId="0AF90494" w14:textId="77777777" w:rsidR="00CE7BCF" w:rsidRPr="00CE7BCF" w:rsidRDefault="00CE7BCF" w:rsidP="00CE7BCF">
            <w:pPr>
              <w:pStyle w:val="ListBullet"/>
              <w:rPr>
                <w:rFonts w:ascii="Adobe Myungjo Std M" w:eastAsia="Adobe Myungjo Std M" w:hAnsi="Adobe Myungjo Std M"/>
              </w:rPr>
            </w:pPr>
            <w:r w:rsidRPr="00CE7BCF">
              <w:rPr>
                <w:rFonts w:ascii="Adobe Myungjo Std M" w:eastAsia="Adobe Myungjo Std M" w:hAnsi="Adobe Myungjo Std M"/>
              </w:rPr>
              <w:t>Siemens PLC</w:t>
            </w:r>
          </w:p>
          <w:p w14:paraId="1768E031" w14:textId="3ECD7156" w:rsidR="00CE7BCF" w:rsidRPr="00CE7BCF" w:rsidRDefault="00F26846" w:rsidP="00CE7BCF">
            <w:pPr>
              <w:pStyle w:val="ListBullet"/>
              <w:rPr>
                <w:rFonts w:ascii="Adobe Myungjo Std M" w:eastAsia="Adobe Myungjo Std M" w:hAnsi="Adobe Myungjo Std M"/>
              </w:rPr>
            </w:pPr>
            <w:r>
              <w:rPr>
                <w:rFonts w:ascii="Adobe Myungjo Std M" w:eastAsia="Adobe Myungjo Std M" w:hAnsi="Adobe Myungjo Std M"/>
              </w:rPr>
              <w:t>Microsoft Office Suite</w:t>
            </w:r>
          </w:p>
        </w:tc>
      </w:tr>
    </w:tbl>
    <w:p w14:paraId="3BBAEE4F" w14:textId="77777777" w:rsidR="00E664C1" w:rsidRPr="00030734" w:rsidRDefault="00E664C1" w:rsidP="00E664C1">
      <w:pPr>
        <w:rPr>
          <w:rFonts w:ascii="Adobe Myungjo Std M" w:eastAsia="Adobe Myungjo Std M" w:hAnsi="Adobe Myungjo Std M"/>
        </w:rPr>
      </w:pPr>
    </w:p>
    <w:sectPr w:rsidR="00E664C1" w:rsidRPr="00030734" w:rsidSect="00CE7BCF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FCCD4" w14:textId="77777777" w:rsidR="00C01DA6" w:rsidRDefault="00C01DA6">
      <w:pPr>
        <w:spacing w:after="0"/>
      </w:pPr>
      <w:r>
        <w:separator/>
      </w:r>
    </w:p>
    <w:p w14:paraId="5EE1BDA0" w14:textId="77777777" w:rsidR="00C01DA6" w:rsidRDefault="00C01DA6"/>
  </w:endnote>
  <w:endnote w:type="continuationSeparator" w:id="0">
    <w:p w14:paraId="1C963FC8" w14:textId="77777777" w:rsidR="00C01DA6" w:rsidRDefault="00C01DA6">
      <w:pPr>
        <w:spacing w:after="0"/>
      </w:pPr>
      <w:r>
        <w:continuationSeparator/>
      </w:r>
    </w:p>
    <w:p w14:paraId="4B199161" w14:textId="77777777" w:rsidR="00C01DA6" w:rsidRDefault="00C01D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10605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BDED" w14:textId="77777777" w:rsidR="00C01DA6" w:rsidRDefault="00C01DA6">
      <w:pPr>
        <w:spacing w:after="0"/>
      </w:pPr>
      <w:r>
        <w:separator/>
      </w:r>
    </w:p>
    <w:p w14:paraId="02F8F45C" w14:textId="77777777" w:rsidR="00C01DA6" w:rsidRDefault="00C01DA6"/>
  </w:footnote>
  <w:footnote w:type="continuationSeparator" w:id="0">
    <w:p w14:paraId="0E539A6F" w14:textId="77777777" w:rsidR="00C01DA6" w:rsidRDefault="00C01DA6">
      <w:pPr>
        <w:spacing w:after="0"/>
      </w:pPr>
      <w:r>
        <w:continuationSeparator/>
      </w:r>
    </w:p>
    <w:p w14:paraId="38584301" w14:textId="77777777" w:rsidR="00C01DA6" w:rsidRDefault="00C01D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71046">
    <w:abstractNumId w:val="9"/>
  </w:num>
  <w:num w:numId="2" w16cid:durableId="416562958">
    <w:abstractNumId w:val="9"/>
    <w:lvlOverride w:ilvl="0">
      <w:startOverride w:val="1"/>
    </w:lvlOverride>
  </w:num>
  <w:num w:numId="3" w16cid:durableId="1302268625">
    <w:abstractNumId w:val="9"/>
    <w:lvlOverride w:ilvl="0">
      <w:startOverride w:val="1"/>
    </w:lvlOverride>
  </w:num>
  <w:num w:numId="4" w16cid:durableId="1897936373">
    <w:abstractNumId w:val="9"/>
    <w:lvlOverride w:ilvl="0">
      <w:startOverride w:val="1"/>
    </w:lvlOverride>
  </w:num>
  <w:num w:numId="5" w16cid:durableId="472410490">
    <w:abstractNumId w:val="13"/>
  </w:num>
  <w:num w:numId="6" w16cid:durableId="480148994">
    <w:abstractNumId w:val="7"/>
  </w:num>
  <w:num w:numId="7" w16cid:durableId="348723281">
    <w:abstractNumId w:val="6"/>
  </w:num>
  <w:num w:numId="8" w16cid:durableId="1288781837">
    <w:abstractNumId w:val="5"/>
  </w:num>
  <w:num w:numId="9" w16cid:durableId="1137989451">
    <w:abstractNumId w:val="4"/>
  </w:num>
  <w:num w:numId="10" w16cid:durableId="1122653407">
    <w:abstractNumId w:val="8"/>
  </w:num>
  <w:num w:numId="11" w16cid:durableId="1863786977">
    <w:abstractNumId w:val="3"/>
  </w:num>
  <w:num w:numId="12" w16cid:durableId="869878196">
    <w:abstractNumId w:val="2"/>
  </w:num>
  <w:num w:numId="13" w16cid:durableId="805775836">
    <w:abstractNumId w:val="1"/>
  </w:num>
  <w:num w:numId="14" w16cid:durableId="147133934">
    <w:abstractNumId w:val="0"/>
  </w:num>
  <w:num w:numId="15" w16cid:durableId="1880781002">
    <w:abstractNumId w:val="11"/>
  </w:num>
  <w:num w:numId="16" w16cid:durableId="14158694">
    <w:abstractNumId w:val="10"/>
  </w:num>
  <w:num w:numId="17" w16cid:durableId="9309706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34"/>
    <w:rsid w:val="0002281F"/>
    <w:rsid w:val="00030734"/>
    <w:rsid w:val="00070162"/>
    <w:rsid w:val="000A4C37"/>
    <w:rsid w:val="000B09C0"/>
    <w:rsid w:val="000C0CA7"/>
    <w:rsid w:val="000F2762"/>
    <w:rsid w:val="00126049"/>
    <w:rsid w:val="0014523F"/>
    <w:rsid w:val="0017495C"/>
    <w:rsid w:val="001862CD"/>
    <w:rsid w:val="00252B43"/>
    <w:rsid w:val="00254924"/>
    <w:rsid w:val="002563E8"/>
    <w:rsid w:val="00260D3F"/>
    <w:rsid w:val="00305EA3"/>
    <w:rsid w:val="00355863"/>
    <w:rsid w:val="004827F9"/>
    <w:rsid w:val="00526C73"/>
    <w:rsid w:val="00650306"/>
    <w:rsid w:val="00672DA7"/>
    <w:rsid w:val="00693B17"/>
    <w:rsid w:val="007559B1"/>
    <w:rsid w:val="00762CE4"/>
    <w:rsid w:val="00792413"/>
    <w:rsid w:val="00797C46"/>
    <w:rsid w:val="00797FDF"/>
    <w:rsid w:val="007C67EF"/>
    <w:rsid w:val="00843164"/>
    <w:rsid w:val="00854E7D"/>
    <w:rsid w:val="008551F7"/>
    <w:rsid w:val="008A74DF"/>
    <w:rsid w:val="008B5DC0"/>
    <w:rsid w:val="008C10B3"/>
    <w:rsid w:val="009304CF"/>
    <w:rsid w:val="00931654"/>
    <w:rsid w:val="00956BE3"/>
    <w:rsid w:val="0096554D"/>
    <w:rsid w:val="009655EC"/>
    <w:rsid w:val="00A82DCC"/>
    <w:rsid w:val="00AB1468"/>
    <w:rsid w:val="00AB362B"/>
    <w:rsid w:val="00B3399A"/>
    <w:rsid w:val="00B64D4B"/>
    <w:rsid w:val="00BF77BD"/>
    <w:rsid w:val="00C01DA6"/>
    <w:rsid w:val="00C02E26"/>
    <w:rsid w:val="00C067C5"/>
    <w:rsid w:val="00CB6772"/>
    <w:rsid w:val="00CC05D9"/>
    <w:rsid w:val="00CD7582"/>
    <w:rsid w:val="00CE7BCF"/>
    <w:rsid w:val="00CF7A11"/>
    <w:rsid w:val="00D0020C"/>
    <w:rsid w:val="00D06E8C"/>
    <w:rsid w:val="00D568D3"/>
    <w:rsid w:val="00D65641"/>
    <w:rsid w:val="00D81F4E"/>
    <w:rsid w:val="00E42361"/>
    <w:rsid w:val="00E664C1"/>
    <w:rsid w:val="00E76367"/>
    <w:rsid w:val="00EE70D2"/>
    <w:rsid w:val="00F005A0"/>
    <w:rsid w:val="00F25533"/>
    <w:rsid w:val="00F26846"/>
    <w:rsid w:val="00F52378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7D5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734"/>
  </w:style>
  <w:style w:type="paragraph" w:styleId="Heading1">
    <w:name w:val="heading 1"/>
    <w:basedOn w:val="Normal"/>
    <w:next w:val="Normal"/>
    <w:link w:val="Heading1Char"/>
    <w:uiPriority w:val="9"/>
    <w:qFormat/>
    <w:rsid w:val="0003073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7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0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7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734"/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734"/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ListBullet">
    <w:name w:val="List Bullet"/>
    <w:basedOn w:val="Normal"/>
    <w:uiPriority w:val="11"/>
    <w:unhideWhenUsed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rsid w:val="008B5DC0"/>
    <w:pPr>
      <w:spacing w:after="120"/>
      <w:ind w:right="144"/>
    </w:p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20"/>
    <w:qFormat/>
    <w:rsid w:val="00030734"/>
    <w:rPr>
      <w:i/>
      <w:iCs/>
    </w:rPr>
  </w:style>
  <w:style w:type="paragraph" w:customStyle="1" w:styleId="ContactInfo">
    <w:name w:val="Contact Info"/>
    <w:basedOn w:val="Normal"/>
    <w:uiPriority w:val="2"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734"/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qFormat/>
    <w:rsid w:val="00030734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0734"/>
    <w:pPr>
      <w:spacing w:line="240" w:lineRule="auto"/>
    </w:pPr>
    <w:rPr>
      <w:b/>
      <w:bCs/>
      <w:smallCaps/>
      <w:color w:val="DDDDDD" w:themeColor="accent1"/>
      <w:spacing w:val="6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30734"/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734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030734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734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734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734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734"/>
    <w:rPr>
      <w:rFonts w:asciiTheme="majorHAnsi" w:eastAsiaTheme="majorEastAsia" w:hAnsiTheme="majorHAnsi" w:cstheme="majorBidi"/>
      <w:color w:val="262626" w:themeColor="accent6" w:themeShade="80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30734"/>
    <w:rPr>
      <w:b w:val="0"/>
      <w:bCs w:val="0"/>
      <w:i/>
      <w:iCs/>
      <w:color w:val="DDDDD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3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34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030734"/>
    <w:rPr>
      <w:b/>
      <w:bCs/>
      <w:smallCaps/>
      <w:color w:val="DDDDDD" w:themeColor="accent1"/>
      <w:spacing w:val="5"/>
      <w:u w:val="single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3073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0734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qFormat/>
    <w:rsid w:val="0003073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3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30734"/>
    <w:rPr>
      <w:rFonts w:asciiTheme="majorHAnsi" w:eastAsiaTheme="majorEastAsia" w:hAnsiTheme="majorHAnsi" w:cstheme="majorBidi"/>
    </w:rPr>
  </w:style>
  <w:style w:type="character" w:styleId="SubtleEmphasis">
    <w:name w:val="Subtle Emphasis"/>
    <w:basedOn w:val="DefaultParagraphFont"/>
    <w:uiPriority w:val="19"/>
    <w:qFormat/>
    <w:rsid w:val="000307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30734"/>
    <w:rPr>
      <w:smallCaps/>
      <w:color w:val="404040" w:themeColor="text1" w:themeTint="BF"/>
      <w:u w:val="single" w:color="7F7F7F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rsid w:val="00CC05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73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30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b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D7A878BB3B45BABBF743A65F1ED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511ED-A510-45C0-AE4A-0BE8F07760F9}"/>
      </w:docPartPr>
      <w:docPartBody>
        <w:p w:rsidR="00DC4084" w:rsidRDefault="00000000">
          <w:pPr>
            <w:pStyle w:val="DFD7A878BB3B45BABBF743A65F1EDF84"/>
          </w:pPr>
          <w:r w:rsidRPr="0096554D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0319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32"/>
    <w:rsid w:val="006D4632"/>
    <w:rsid w:val="007624E1"/>
    <w:rsid w:val="00DC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D7A878BB3B45BABBF743A65F1EDF84">
    <w:name w:val="DFD7A878BB3B45BABBF743A65F1EDF84"/>
  </w:style>
  <w:style w:type="character" w:styleId="Emphasis">
    <w:name w:val="Emphasis"/>
    <w:basedOn w:val="DefaultParagraphFont"/>
    <w:uiPriority w:val="7"/>
    <w:unhideWhenUsed/>
    <w:qFormat/>
    <w:rPr>
      <w:i/>
      <w:iCs/>
      <w:color w:val="595959" w:themeColor="text1" w:themeTint="A6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2022-12-16T21:18:00Z</dcterms:created>
  <dcterms:modified xsi:type="dcterms:W3CDTF">2022-12-21T22:15:00Z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