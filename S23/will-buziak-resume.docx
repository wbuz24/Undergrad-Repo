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9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exact" w:line="20" w:before="0" w:after="0"/>
        <w:ind w:left="110" w:right="0" w:hanging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TextBody"/>
        <w:spacing w:before="2" w:after="0"/>
        <w:rPr>
          <w:sz w:val="8"/>
        </w:rPr>
      </w:pPr>
      <w:r>
        <w:rPr>
          <w:sz w:val="8"/>
        </w:rPr>
      </w:r>
    </w:p>
    <w:p>
      <w:pPr>
        <w:pStyle w:val="TextBody"/>
        <w:spacing w:before="91" w:after="0"/>
        <w:ind w:left="0" w:right="1" w:hanging="0"/>
        <w:jc w:val="center"/>
        <w:rPr/>
      </w:pPr>
      <w:r>
        <w:rPr/>
        <w:t xml:space="preserve">223 Highwood Court • Knoxville TN, 37920 • willbuziak@gmail.com </w:t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TextBody"/>
        <w:spacing w:before="91" w:after="0"/>
        <w:ind w:left="0" w:right="1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right="0" w:hanging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TextBody"/>
        <w:tabs>
          <w:tab w:val="clear" w:pos="720"/>
          <w:tab w:val="left" w:pos="9459" w:leader="none"/>
        </w:tabs>
        <w:spacing w:lineRule="auto" w:line="240"/>
        <w:ind w:left="119" w:right="118" w:hanging="0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TextBody"/>
        <w:spacing w:before="2" w:after="0"/>
        <w:ind w:left="119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left="0" w:right="-1529" w:hanging="0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left="89" w:right="-1529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Conversion and Storage Lab</w:t>
        <w:tab/>
        <w:tab/>
        <w:tab/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74" w:right="0" w:hanging="0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PhD candidates in CFD 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requirements for battery powered vehicles.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left="839" w:right="48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Normal"/>
        <w:tabs>
          <w:tab w:val="clear" w:pos="720"/>
          <w:tab w:val="left" w:pos="10005" w:leader="none"/>
        </w:tabs>
        <w:ind w:right="0" w:hanging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left="119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  Oct 2022-Present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36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Design, Develop, &amp; Research solar thermal and photovoltaic processes for a solar power start-up company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left="839" w:right="962" w:hanging="0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lab</w:t>
        <w:tab/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TextBody"/>
        <w:tabs>
          <w:tab w:val="clear" w:pos="720"/>
          <w:tab w:val="left" w:pos="8622" w:leader="none"/>
        </w:tabs>
        <w:spacing w:lineRule="exact" w:line="251"/>
        <w:ind w:left="120" w:right="0" w:hanging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  <w:t>Assist a senior design research project in operating a drone by training a spiking neural network</w:t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0" w:right="0" w:hanging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840" w:right="0" w:hanging="361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left="1199" w:right="0" w:hanging="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TextBody"/>
        <w:ind w:left="12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TextBody"/>
        <w:ind w:left="120" w:right="0" w:hanging="0"/>
        <w:rPr/>
      </w:pPr>
      <w:r>
        <w:rPr>
          <w:sz w:val="24"/>
          <w:szCs w:val="24"/>
        </w:rPr>
        <w:tab/>
      </w:r>
      <w:r>
        <w:rPr>
          <w:sz w:val="26"/>
          <w:szCs w:val="26"/>
        </w:rPr>
        <w:t xml:space="preserve">C++ | Python | Java | MATLAB | Solidworks | Linux/Unix | Git | Siemens PLC | Microsoft Suite </w:t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TextBody"/>
        <w:ind w:left="12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extBody"/>
        <w:ind w:left="120" w:right="0" w:hanging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Website</w:t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ind w:left="120" w:right="0" w:hanging="0"/>
        <w:jc w:val="center"/>
        <w:rPr>
          <w:b/>
          <w:b/>
          <w:bCs/>
        </w:rPr>
      </w:pPr>
      <w:hyperlink r:id="rId3">
        <w:r>
          <w:rPr>
            <w:rStyle w:val="InternetLink"/>
            <w:b/>
            <w:bCs/>
          </w:rPr>
          <w:t>https://github.com/wbuz24/Undergrad-Repo</w:t>
        </w:r>
      </w:hyperlink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left="0" w:right="0" w:hanging="0"/>
                            <w:rPr>
                              <w:b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left="0" w:right="0" w:hanging="0"/>
                      <w:rPr>
                        <w:b/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1" w:after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left="839" w:right="0" w:hanging="36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wbuz24/Undergrad-Rep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40</TotalTime>
  <Application>LibreOffice/7.3.7.2$Linux_X86_64 LibreOffice_project/30$Build-2</Application>
  <AppVersion>15.0000</AppVersion>
  <Pages>1</Pages>
  <Words>180</Words>
  <Characters>1101</Characters>
  <CharactersWithSpaces>1610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dcterms:modified xsi:type="dcterms:W3CDTF">2023-02-10T16:45:50Z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